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B87" w14:textId="77777777" w:rsidR="00EA19A9" w:rsidRDefault="000A32E0" w:rsidP="00EA19A9">
      <w:pPr>
        <w:pBdr>
          <w:bottom w:val="single" w:sz="12" w:space="1" w:color="auto"/>
        </w:pBdr>
        <w:ind w:right="1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T. Rexx Madsen</w:t>
      </w:r>
    </w:p>
    <w:p w14:paraId="1CB0B3E2" w14:textId="1C5D1022" w:rsidR="00EA19A9" w:rsidRDefault="006F75F6" w:rsidP="00B035D8">
      <w:pPr>
        <w:ind w:right="14"/>
        <w:jc w:val="center"/>
      </w:pPr>
      <w:r w:rsidRPr="007B02B8">
        <w:t xml:space="preserve">(801) </w:t>
      </w:r>
      <w:r w:rsidR="007B02B8" w:rsidRPr="007B02B8">
        <w:t>916</w:t>
      </w:r>
      <w:r w:rsidR="000A32E0" w:rsidRPr="007B02B8">
        <w:t>-</w:t>
      </w:r>
      <w:r w:rsidR="007B02B8" w:rsidRPr="007B02B8">
        <w:t>3622</w:t>
      </w:r>
      <w:r w:rsidRPr="009031C5">
        <w:t xml:space="preserve">                                        </w:t>
      </w:r>
      <w:r>
        <w:t xml:space="preserve">       </w:t>
      </w:r>
      <w:r w:rsidR="007B02B8">
        <w:t>3807 s 4800 w West Valley, UT</w:t>
      </w:r>
      <w:r w:rsidR="00AB7A72">
        <w:t xml:space="preserve"> </w:t>
      </w:r>
      <w:r w:rsidR="00AB7A72">
        <w:tab/>
      </w:r>
      <w:r w:rsidR="007B02B8">
        <w:t>Rexxm@adobe.com</w:t>
      </w:r>
    </w:p>
    <w:p w14:paraId="41F1B6C6" w14:textId="77777777" w:rsidR="006B4340" w:rsidRDefault="006B4340" w:rsidP="007662A0">
      <w:pPr>
        <w:tabs>
          <w:tab w:val="right" w:pos="10080"/>
        </w:tabs>
        <w:jc w:val="center"/>
      </w:pPr>
    </w:p>
    <w:p w14:paraId="70FDA351" w14:textId="77777777" w:rsidR="00563AC0" w:rsidRDefault="00077078" w:rsidP="00563AC0">
      <w:r>
        <w:rPr>
          <w:b/>
        </w:rPr>
        <w:t>EXPERIENCE</w:t>
      </w:r>
    </w:p>
    <w:p w14:paraId="4D6F4F04" w14:textId="77777777" w:rsidR="00591E55" w:rsidRDefault="000A32E0" w:rsidP="00591E55">
      <w:r>
        <w:t>2021</w:t>
      </w:r>
      <w:r w:rsidR="001A1648">
        <w:t xml:space="preserve"> </w:t>
      </w:r>
      <w:r>
        <w:t>–</w:t>
      </w:r>
      <w:r w:rsidR="001A1648">
        <w:t xml:space="preserve"> </w:t>
      </w:r>
      <w:r w:rsidR="004C1CE7">
        <w:t>Present</w:t>
      </w:r>
      <w:r>
        <w:t xml:space="preserve">   </w:t>
      </w:r>
      <w:r w:rsidR="00591E55">
        <w:rPr>
          <w:b/>
        </w:rPr>
        <w:t>ADOBE</w:t>
      </w:r>
      <w:r w:rsidR="00591E55">
        <w:rPr>
          <w:b/>
        </w:rPr>
        <w:tab/>
      </w:r>
      <w:r w:rsidR="00591E55">
        <w:t>Lehi, UT</w:t>
      </w:r>
    </w:p>
    <w:p w14:paraId="42371835" w14:textId="77777777" w:rsidR="007E6C82" w:rsidRPr="004D5988" w:rsidRDefault="007E6C82" w:rsidP="001A1648">
      <w:pPr>
        <w:rPr>
          <w:b/>
          <w:bCs/>
        </w:rPr>
      </w:pPr>
      <w:r>
        <w:tab/>
      </w:r>
      <w:r w:rsidR="000A32E0">
        <w:rPr>
          <w:b/>
          <w:bCs/>
        </w:rPr>
        <w:t>Tier 2 Technical Support Engineer (Integrations)</w:t>
      </w:r>
    </w:p>
    <w:p w14:paraId="56A8753B" w14:textId="77777777" w:rsidR="00317A6C" w:rsidRDefault="00317A6C" w:rsidP="00317A6C">
      <w:pPr>
        <w:pStyle w:val="ListParagraph"/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Held an average of 96% customer satisfaction with a 14.7% survey response rate while maintaining a top contributor for case intake</w:t>
      </w:r>
    </w:p>
    <w:p w14:paraId="17A63952" w14:textId="77777777" w:rsidR="00317A6C" w:rsidRDefault="00317A6C" w:rsidP="00317A6C">
      <w:pPr>
        <w:pStyle w:val="ListParagraph"/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Troubleshot customer integrations between our product and outside applications while maintaining an ARD of 4.3 days</w:t>
      </w:r>
    </w:p>
    <w:p w14:paraId="5EF1ACF1" w14:textId="77777777" w:rsidR="00B45B83" w:rsidRPr="00B45B83" w:rsidRDefault="00B45B83" w:rsidP="00B45B83">
      <w:pPr>
        <w:numPr>
          <w:ilvl w:val="0"/>
          <w:numId w:val="5"/>
        </w:numPr>
        <w:tabs>
          <w:tab w:val="clear" w:pos="1354"/>
          <w:tab w:val="clear" w:pos="10800"/>
        </w:tabs>
        <w:rPr>
          <w:b/>
        </w:rPr>
      </w:pPr>
      <w:r>
        <w:rPr>
          <w:bCs/>
        </w:rPr>
        <w:t>Completed all training support certifications Core (including resource management), Integrations, and Documents</w:t>
      </w:r>
    </w:p>
    <w:p w14:paraId="7884958E" w14:textId="77777777" w:rsidR="00317A6C" w:rsidRPr="00317A6C" w:rsidRDefault="00317A6C" w:rsidP="00317A6C">
      <w:pPr>
        <w:pStyle w:val="ListParagraph"/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custom API calls for GET, POST, PUT, and DELETE methods to allow customers to quickly update the program utilizing the API call.</w:t>
      </w:r>
    </w:p>
    <w:p w14:paraId="116A5A08" w14:textId="77777777" w:rsidR="00317A6C" w:rsidRPr="00317A6C" w:rsidRDefault="00317A6C" w:rsidP="000A32E0">
      <w:pPr>
        <w:numPr>
          <w:ilvl w:val="0"/>
          <w:numId w:val="5"/>
        </w:numPr>
        <w:tabs>
          <w:tab w:val="clear" w:pos="1354"/>
          <w:tab w:val="clear" w:pos="10800"/>
        </w:tabs>
        <w:rPr>
          <w:b/>
        </w:rPr>
      </w:pPr>
      <w:r>
        <w:rPr>
          <w:bCs/>
        </w:rPr>
        <w:t>Support Accolades:</w:t>
      </w:r>
    </w:p>
    <w:p w14:paraId="380C98AF" w14:textId="77777777" w:rsidR="00317A6C" w:rsidRDefault="00317A6C" w:rsidP="00317A6C">
      <w:pPr>
        <w:pStyle w:val="ListParagraph"/>
        <w:widowControl w:val="0"/>
        <w:numPr>
          <w:ilvl w:val="1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Hummingbird x2 – Awarded for being in the top 10 of customer nominated Hero award across all of Adobe’s support during a business quarter.</w:t>
      </w:r>
    </w:p>
    <w:p w14:paraId="564A38C1" w14:textId="77777777" w:rsidR="00317A6C" w:rsidRDefault="00317A6C" w:rsidP="00317A6C">
      <w:pPr>
        <w:pStyle w:val="ListParagraph"/>
        <w:widowControl w:val="0"/>
        <w:numPr>
          <w:ilvl w:val="1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Cheetah x1 – Manager Nominated for being the fastest up and coming new hire</w:t>
      </w:r>
    </w:p>
    <w:p w14:paraId="78703361" w14:textId="77777777" w:rsidR="00317A6C" w:rsidRPr="00D83857" w:rsidRDefault="00317A6C" w:rsidP="00317A6C">
      <w:pPr>
        <w:pStyle w:val="ListParagraph"/>
        <w:widowControl w:val="0"/>
        <w:numPr>
          <w:ilvl w:val="1"/>
          <w:numId w:val="5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100</w:t>
      </w:r>
      <w:r w:rsidRPr="00090747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Positive CSAT – Awarded for getting 100 positive surveys in a rolling 4 quarter period (I accomplished this in 1 quarter right out of training)</w:t>
      </w:r>
    </w:p>
    <w:p w14:paraId="03700654" w14:textId="77777777" w:rsidR="00317A6C" w:rsidRPr="000A32E0" w:rsidRDefault="00317A6C" w:rsidP="00317A6C">
      <w:pPr>
        <w:tabs>
          <w:tab w:val="clear" w:pos="1354"/>
          <w:tab w:val="clear" w:pos="10800"/>
        </w:tabs>
        <w:ind w:left="2074" w:firstLine="0"/>
        <w:rPr>
          <w:b/>
        </w:rPr>
      </w:pPr>
    </w:p>
    <w:p w14:paraId="7BAF822E" w14:textId="77777777" w:rsidR="00FB0D3A" w:rsidRDefault="00FB0D3A" w:rsidP="00FB0D3A">
      <w:pPr>
        <w:tabs>
          <w:tab w:val="clear" w:pos="1354"/>
          <w:tab w:val="clear" w:pos="10800"/>
        </w:tabs>
        <w:ind w:left="0" w:firstLine="0"/>
      </w:pPr>
    </w:p>
    <w:p w14:paraId="17220B5C" w14:textId="77777777" w:rsidR="0085348C" w:rsidRDefault="0085348C" w:rsidP="003B250B">
      <w:pPr>
        <w:tabs>
          <w:tab w:val="clear" w:pos="1354"/>
          <w:tab w:val="clear" w:pos="10800"/>
        </w:tabs>
      </w:pPr>
    </w:p>
    <w:p w14:paraId="101A8A96" w14:textId="77777777" w:rsidR="00563AC0" w:rsidRPr="00297A22" w:rsidRDefault="007753BB" w:rsidP="00563AC0">
      <w:r>
        <w:t>201</w:t>
      </w:r>
      <w:r w:rsidR="00317A6C">
        <w:t>9</w:t>
      </w:r>
      <w:r>
        <w:t>-</w:t>
      </w:r>
      <w:r w:rsidR="00317A6C">
        <w:t>2021</w:t>
      </w:r>
      <w:r w:rsidR="00563AC0">
        <w:tab/>
      </w:r>
      <w:r w:rsidR="00317A6C">
        <w:rPr>
          <w:b/>
        </w:rPr>
        <w:t>AUTOPOINT</w:t>
      </w:r>
      <w:r w:rsidR="00563AC0">
        <w:rPr>
          <w:b/>
        </w:rPr>
        <w:tab/>
      </w:r>
      <w:r w:rsidR="00FD07F1">
        <w:t>S</w:t>
      </w:r>
      <w:r w:rsidR="00317A6C">
        <w:t>outh Jordan</w:t>
      </w:r>
      <w:r w:rsidR="00FD07F1">
        <w:t>, UT</w:t>
      </w:r>
    </w:p>
    <w:p w14:paraId="65435EE0" w14:textId="77777777" w:rsidR="00563AC0" w:rsidRDefault="00563AC0" w:rsidP="00CF2126">
      <w:pPr>
        <w:rPr>
          <w:b/>
        </w:rPr>
      </w:pPr>
      <w:r>
        <w:tab/>
      </w:r>
      <w:r w:rsidR="00F55103">
        <w:rPr>
          <w:b/>
        </w:rPr>
        <w:t>Technical Support Team Lead</w:t>
      </w:r>
    </w:p>
    <w:p w14:paraId="649BB507" w14:textId="77777777" w:rsidR="003B250B" w:rsidRPr="00A804DC" w:rsidRDefault="00F55103" w:rsidP="003B250B">
      <w:pPr>
        <w:numPr>
          <w:ilvl w:val="0"/>
          <w:numId w:val="5"/>
        </w:numPr>
        <w:tabs>
          <w:tab w:val="clear" w:pos="1354"/>
          <w:tab w:val="clear" w:pos="10800"/>
        </w:tabs>
        <w:rPr>
          <w:b/>
        </w:rPr>
      </w:pPr>
      <w:r>
        <w:t>Acted as an escalation path for customer facing technicians</w:t>
      </w:r>
    </w:p>
    <w:p w14:paraId="447CBED6" w14:textId="77777777" w:rsidR="00F55103" w:rsidRDefault="00F55103" w:rsidP="00F55103">
      <w:pPr>
        <w:numPr>
          <w:ilvl w:val="0"/>
          <w:numId w:val="5"/>
        </w:numPr>
      </w:pPr>
      <w:r w:rsidRPr="00F55103">
        <w:t>Maintain</w:t>
      </w:r>
      <w:r>
        <w:t>ed</w:t>
      </w:r>
      <w:r w:rsidRPr="00F55103">
        <w:t xml:space="preserve"> technician knowledge on evolving programs</w:t>
      </w:r>
    </w:p>
    <w:p w14:paraId="00B1E3CC" w14:textId="77777777" w:rsidR="00F55103" w:rsidRDefault="00F55103" w:rsidP="00F55103">
      <w:pPr>
        <w:numPr>
          <w:ilvl w:val="0"/>
          <w:numId w:val="5"/>
        </w:numPr>
      </w:pPr>
      <w:r w:rsidRPr="00F55103">
        <w:t>Act</w:t>
      </w:r>
      <w:r>
        <w:t>ed</w:t>
      </w:r>
      <w:r w:rsidRPr="00F55103">
        <w:t xml:space="preserve"> as an interpreter between the customer and our development team to ensure customer needs were properly met, state laws are followed, and to ensure realistic development goals were set.</w:t>
      </w:r>
    </w:p>
    <w:p w14:paraId="437CCA99" w14:textId="77777777" w:rsidR="00F55103" w:rsidRDefault="00F55103" w:rsidP="00F55103">
      <w:pPr>
        <w:numPr>
          <w:ilvl w:val="0"/>
          <w:numId w:val="5"/>
        </w:numPr>
      </w:pPr>
      <w:r w:rsidRPr="00F55103">
        <w:t>Train</w:t>
      </w:r>
      <w:r>
        <w:t>ed</w:t>
      </w:r>
      <w:r w:rsidRPr="00F55103">
        <w:t xml:space="preserve"> new hires on process, casing, and documentation to ensure smooth onboarding process.</w:t>
      </w:r>
    </w:p>
    <w:p w14:paraId="25751FFC" w14:textId="77777777" w:rsidR="00740BB6" w:rsidRDefault="00740BB6" w:rsidP="00740BB6"/>
    <w:p w14:paraId="1958C1AB" w14:textId="77777777" w:rsidR="00740BB6" w:rsidRDefault="00740BB6" w:rsidP="00740BB6">
      <w:pPr>
        <w:rPr>
          <w:b/>
        </w:rPr>
      </w:pPr>
      <w:r>
        <w:t>2017-2019</w:t>
      </w:r>
      <w:r>
        <w:tab/>
      </w:r>
      <w:r>
        <w:rPr>
          <w:b/>
        </w:rPr>
        <w:t>Technical Support Agent</w:t>
      </w:r>
    </w:p>
    <w:p w14:paraId="7D0A7CA8" w14:textId="77777777" w:rsidR="00740BB6" w:rsidRPr="00740BB6" w:rsidRDefault="00740BB6" w:rsidP="00740BB6">
      <w:pPr>
        <w:numPr>
          <w:ilvl w:val="0"/>
          <w:numId w:val="5"/>
        </w:numPr>
      </w:pPr>
      <w:r w:rsidRPr="00740BB6">
        <w:t>Act</w:t>
      </w:r>
      <w:r w:rsidR="00D765EB">
        <w:t>ed</w:t>
      </w:r>
      <w:r w:rsidRPr="00740BB6">
        <w:t xml:space="preserve"> as a customer facing technician who builds strong client bonds</w:t>
      </w:r>
    </w:p>
    <w:p w14:paraId="165D3A6F" w14:textId="77777777" w:rsidR="00740BB6" w:rsidRPr="00740BB6" w:rsidRDefault="00740BB6" w:rsidP="00740BB6">
      <w:pPr>
        <w:numPr>
          <w:ilvl w:val="0"/>
          <w:numId w:val="5"/>
        </w:numPr>
      </w:pPr>
      <w:r w:rsidRPr="00740BB6">
        <w:t>Assisted in troubleshooting and identifying the cause of issues within a variety of programs</w:t>
      </w:r>
    </w:p>
    <w:p w14:paraId="1197827A" w14:textId="77777777" w:rsidR="00740BB6" w:rsidRDefault="00740BB6" w:rsidP="00740BB6">
      <w:pPr>
        <w:numPr>
          <w:ilvl w:val="0"/>
          <w:numId w:val="5"/>
        </w:numPr>
      </w:pPr>
      <w:r w:rsidRPr="00740BB6">
        <w:t>Walked users through process and taught them how to fix issues in the future</w:t>
      </w:r>
    </w:p>
    <w:p w14:paraId="7C75471A" w14:textId="77777777" w:rsidR="00740BB6" w:rsidRDefault="00740BB6" w:rsidP="00740BB6">
      <w:pPr>
        <w:numPr>
          <w:ilvl w:val="0"/>
          <w:numId w:val="5"/>
        </w:numPr>
      </w:pPr>
      <w:r w:rsidRPr="00740BB6">
        <w:t>Work</w:t>
      </w:r>
      <w:r w:rsidR="00D765EB">
        <w:t>ed</w:t>
      </w:r>
      <w:r w:rsidRPr="00740BB6">
        <w:t xml:space="preserve"> with an internal wiki knowledge base, update information when necessary</w:t>
      </w:r>
    </w:p>
    <w:p w14:paraId="3A35A6E8" w14:textId="77777777" w:rsidR="00740BB6" w:rsidRDefault="00740BB6" w:rsidP="00740BB6">
      <w:pPr>
        <w:numPr>
          <w:ilvl w:val="0"/>
          <w:numId w:val="5"/>
        </w:numPr>
      </w:pPr>
      <w:r>
        <w:t>Manage</w:t>
      </w:r>
      <w:r w:rsidR="00D765EB">
        <w:t>d</w:t>
      </w:r>
      <w:r>
        <w:t xml:space="preserve"> multiple tickets at once while maintaining open lines of communication with team members and the customer to ensure a smooth repair process.</w:t>
      </w:r>
    </w:p>
    <w:p w14:paraId="3750F2DD" w14:textId="77777777" w:rsidR="00740BB6" w:rsidRDefault="00740BB6" w:rsidP="00740BB6">
      <w:pPr>
        <w:numPr>
          <w:ilvl w:val="0"/>
          <w:numId w:val="5"/>
        </w:numPr>
      </w:pPr>
      <w:r>
        <w:t>Accurately identif</w:t>
      </w:r>
      <w:r w:rsidR="00D765EB">
        <w:t>ied</w:t>
      </w:r>
      <w:r>
        <w:t xml:space="preserve"> what a customer is trying to explain </w:t>
      </w:r>
      <w:r w:rsidR="00A72E2F">
        <w:t>to</w:t>
      </w:r>
      <w:r>
        <w:t xml:space="preserve"> find the root of the issue.</w:t>
      </w:r>
    </w:p>
    <w:p w14:paraId="3781E74C" w14:textId="77777777" w:rsidR="00740BB6" w:rsidRDefault="00740BB6" w:rsidP="00740BB6">
      <w:pPr>
        <w:numPr>
          <w:ilvl w:val="0"/>
          <w:numId w:val="5"/>
        </w:numPr>
      </w:pPr>
      <w:r>
        <w:t>Utilized SQL database to find information on errors, or missing data.</w:t>
      </w:r>
    </w:p>
    <w:p w14:paraId="0D930E60" w14:textId="77777777" w:rsidR="00740BB6" w:rsidRDefault="00740BB6" w:rsidP="00740BB6"/>
    <w:p w14:paraId="5D9B4274" w14:textId="77777777" w:rsidR="00740BB6" w:rsidRPr="00F55103" w:rsidRDefault="00740BB6" w:rsidP="00740BB6">
      <w:pPr>
        <w:ind w:left="0" w:firstLine="0"/>
      </w:pPr>
    </w:p>
    <w:p w14:paraId="28514438" w14:textId="77777777" w:rsidR="00F55103" w:rsidRPr="00F55103" w:rsidRDefault="00F55103" w:rsidP="00740BB6">
      <w:pPr>
        <w:ind w:left="1714" w:firstLine="0"/>
      </w:pPr>
    </w:p>
    <w:p w14:paraId="50B2D748" w14:textId="77777777" w:rsidR="00E13F6D" w:rsidRDefault="00E13F6D" w:rsidP="0085348C">
      <w:pPr>
        <w:tabs>
          <w:tab w:val="clear" w:pos="1354"/>
          <w:tab w:val="clear" w:pos="10800"/>
        </w:tabs>
      </w:pPr>
    </w:p>
    <w:p w14:paraId="77F9D52C" w14:textId="77777777" w:rsidR="00563AC0" w:rsidRDefault="007753BB" w:rsidP="00563AC0">
      <w:pPr>
        <w:rPr>
          <w:b/>
        </w:rPr>
      </w:pPr>
      <w:r>
        <w:t>201</w:t>
      </w:r>
      <w:r w:rsidR="00A72E2F">
        <w:t>7</w:t>
      </w:r>
      <w:r>
        <w:t>-201</w:t>
      </w:r>
      <w:r w:rsidR="00A72E2F">
        <w:t>7</w:t>
      </w:r>
      <w:r w:rsidR="00563AC0">
        <w:tab/>
      </w:r>
      <w:r w:rsidR="00A72E2F">
        <w:rPr>
          <w:b/>
          <w:bCs/>
        </w:rPr>
        <w:t>ASMR</w:t>
      </w:r>
      <w:r w:rsidR="00C36847">
        <w:rPr>
          <w:rStyle w:val="OrgName"/>
        </w:rPr>
        <w:tab/>
      </w:r>
      <w:r w:rsidR="00A72E2F">
        <w:t>Salt Lake City</w:t>
      </w:r>
      <w:r w:rsidR="00297A22" w:rsidRPr="00297A22">
        <w:t xml:space="preserve">, </w:t>
      </w:r>
      <w:r w:rsidR="00C36847">
        <w:t>UT</w:t>
      </w:r>
    </w:p>
    <w:p w14:paraId="4673E807" w14:textId="77777777" w:rsidR="00F80E65" w:rsidRPr="00CF2126" w:rsidRDefault="00563AC0" w:rsidP="00CF2126">
      <w:pPr>
        <w:rPr>
          <w:b/>
        </w:rPr>
      </w:pPr>
      <w:r>
        <w:tab/>
      </w:r>
      <w:r w:rsidR="00A72E2F" w:rsidRPr="00A72E2F">
        <w:rPr>
          <w:b/>
        </w:rPr>
        <w:t>Enterprise Service Desk Agent (Contractor)</w:t>
      </w:r>
    </w:p>
    <w:p w14:paraId="679935DF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 xml:space="preserve">Assisted in troubleshooting and identifying the cause of issues on a machine </w:t>
      </w:r>
    </w:p>
    <w:p w14:paraId="7BB4AA56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>Walked users through process and taught them how to fix issues in the future.</w:t>
      </w:r>
    </w:p>
    <w:p w14:paraId="5CF7AEE2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>Created troubleshooting walk throughs to assist coworkers and increase first contact resolution.</w:t>
      </w:r>
    </w:p>
    <w:p w14:paraId="24FD07DE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>Managed multiple issues at one time.</w:t>
      </w:r>
    </w:p>
    <w:p w14:paraId="1A239B7A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>Accurately identif</w:t>
      </w:r>
      <w:r w:rsidR="003A49B2">
        <w:t>ied</w:t>
      </w:r>
      <w:r>
        <w:t xml:space="preserve"> an issue to ensure a fix would work the first time or that the tier 2 technicians had a precise idea of the issue.</w:t>
      </w:r>
    </w:p>
    <w:p w14:paraId="63106A44" w14:textId="77777777" w:rsidR="00A72E2F" w:rsidRDefault="00A72E2F" w:rsidP="00A72E2F">
      <w:pPr>
        <w:numPr>
          <w:ilvl w:val="0"/>
          <w:numId w:val="5"/>
        </w:numPr>
        <w:tabs>
          <w:tab w:val="clear" w:pos="1354"/>
          <w:tab w:val="clear" w:pos="10800"/>
        </w:tabs>
      </w:pPr>
      <w:r>
        <w:t>Maintain</w:t>
      </w:r>
      <w:r w:rsidR="003A49B2">
        <w:t>ed</w:t>
      </w:r>
      <w:r>
        <w:t xml:space="preserve"> open lines of communication between the affected end user and</w:t>
      </w:r>
    </w:p>
    <w:p w14:paraId="07C98F78" w14:textId="77777777" w:rsidR="00563AC0" w:rsidRDefault="00563AC0" w:rsidP="00E65E10">
      <w:pPr>
        <w:ind w:left="0" w:firstLine="0"/>
      </w:pPr>
    </w:p>
    <w:p w14:paraId="5A919D1F" w14:textId="77777777" w:rsidR="00145AD9" w:rsidRDefault="00145AD9" w:rsidP="00CF2126">
      <w:pPr>
        <w:pBdr>
          <w:bottom w:val="single" w:sz="6" w:space="1" w:color="auto"/>
        </w:pBdr>
        <w:ind w:left="0" w:firstLine="0"/>
        <w:rPr>
          <w:b/>
        </w:rPr>
      </w:pPr>
    </w:p>
    <w:p w14:paraId="1F45A6C0" w14:textId="77777777" w:rsidR="00563AC0" w:rsidRDefault="00A72E2F" w:rsidP="00563AC0">
      <w:r>
        <w:rPr>
          <w:b/>
        </w:rPr>
        <w:t>PROGRAM</w:t>
      </w:r>
      <w:r w:rsidR="001067BC">
        <w:rPr>
          <w:b/>
        </w:rPr>
        <w:t>MING</w:t>
      </w:r>
      <w:r>
        <w:rPr>
          <w:b/>
        </w:rPr>
        <w:t xml:space="preserve"> LANGUAGES</w:t>
      </w:r>
    </w:p>
    <w:p w14:paraId="4E1ACA39" w14:textId="77777777" w:rsidR="00D765EB" w:rsidRDefault="00D765EB" w:rsidP="00B45B83">
      <w:pPr>
        <w:numPr>
          <w:ilvl w:val="0"/>
          <w:numId w:val="5"/>
        </w:numPr>
        <w:jc w:val="both"/>
        <w:sectPr w:rsidR="00D765EB">
          <w:pgSz w:w="12240" w:h="15840" w:code="1"/>
          <w:pgMar w:top="720" w:right="720" w:bottom="720" w:left="720" w:header="720" w:footer="720" w:gutter="0"/>
          <w:cols w:space="720"/>
        </w:sectPr>
      </w:pPr>
    </w:p>
    <w:p w14:paraId="74CCC891" w14:textId="77777777" w:rsidR="00D765EB" w:rsidRDefault="00A72E2F" w:rsidP="00B45B83">
      <w:pPr>
        <w:numPr>
          <w:ilvl w:val="0"/>
          <w:numId w:val="5"/>
        </w:numPr>
        <w:jc w:val="both"/>
      </w:pPr>
      <w:r>
        <w:t>HTML</w:t>
      </w:r>
      <w:r w:rsidR="00B45B83">
        <w:t xml:space="preserve"> </w:t>
      </w:r>
    </w:p>
    <w:p w14:paraId="6F375709" w14:textId="77777777" w:rsidR="00D765EB" w:rsidRDefault="00B45B83" w:rsidP="00B45B83">
      <w:pPr>
        <w:numPr>
          <w:ilvl w:val="0"/>
          <w:numId w:val="5"/>
        </w:numPr>
        <w:jc w:val="both"/>
      </w:pPr>
      <w:r>
        <w:t xml:space="preserve">JAVASCRIPT </w:t>
      </w:r>
    </w:p>
    <w:p w14:paraId="3912F7EB" w14:textId="77777777" w:rsidR="00FB0D3A" w:rsidRDefault="00B45B83" w:rsidP="00B45B83">
      <w:pPr>
        <w:numPr>
          <w:ilvl w:val="0"/>
          <w:numId w:val="5"/>
        </w:numPr>
        <w:jc w:val="both"/>
      </w:pPr>
      <w:r>
        <w:t>SQL</w:t>
      </w:r>
    </w:p>
    <w:p w14:paraId="27BDD1C2" w14:textId="77777777" w:rsidR="00D765EB" w:rsidRDefault="00A72E2F" w:rsidP="00D765EB">
      <w:pPr>
        <w:numPr>
          <w:ilvl w:val="0"/>
          <w:numId w:val="5"/>
        </w:numPr>
        <w:jc w:val="both"/>
      </w:pPr>
      <w:r>
        <w:t>CSS</w:t>
      </w:r>
      <w:r w:rsidR="00D765EB" w:rsidRPr="00D765EB">
        <w:t xml:space="preserve"> </w:t>
      </w:r>
    </w:p>
    <w:p w14:paraId="3824BBB8" w14:textId="77777777" w:rsidR="00D765EB" w:rsidRDefault="00D765EB" w:rsidP="00D765EB">
      <w:pPr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</w:pPr>
      <w:r>
        <w:t>API</w:t>
      </w:r>
    </w:p>
    <w:p w14:paraId="74425D2E" w14:textId="77777777" w:rsidR="00D765EB" w:rsidRDefault="00D765EB" w:rsidP="00D765EB">
      <w:pPr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</w:pPr>
      <w:r>
        <w:t>EXPRESS JS</w:t>
      </w:r>
    </w:p>
    <w:p w14:paraId="30FD97A9" w14:textId="77777777" w:rsidR="00D765EB" w:rsidRDefault="00D765EB" w:rsidP="00D765EB">
      <w:pPr>
        <w:widowControl w:val="0"/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</w:pPr>
      <w:r>
        <w:t>NODE JS</w:t>
      </w:r>
    </w:p>
    <w:p w14:paraId="0BB0023E" w14:textId="77777777" w:rsidR="00D765EB" w:rsidRDefault="00D765EB" w:rsidP="00D765EB">
      <w:pPr>
        <w:ind w:left="0" w:firstLine="0"/>
        <w:sectPr w:rsidR="00D765EB" w:rsidSect="00D765EB">
          <w:type w:val="continuous"/>
          <w:pgSz w:w="12240" w:h="15840" w:code="1"/>
          <w:pgMar w:top="720" w:right="720" w:bottom="720" w:left="720" w:header="720" w:footer="720" w:gutter="0"/>
          <w:cols w:num="3" w:space="720"/>
        </w:sectPr>
      </w:pPr>
    </w:p>
    <w:p w14:paraId="7A52C1D0" w14:textId="77777777" w:rsidR="002E3E41" w:rsidRDefault="002E3E41" w:rsidP="00D765EB">
      <w:pPr>
        <w:ind w:left="0" w:firstLine="0"/>
      </w:pPr>
    </w:p>
    <w:sectPr w:rsidR="002E3E41" w:rsidSect="00D765EB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E51F3"/>
    <w:multiLevelType w:val="hybridMultilevel"/>
    <w:tmpl w:val="95320506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12B3FDD"/>
    <w:multiLevelType w:val="hybridMultilevel"/>
    <w:tmpl w:val="7A1608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9E219B"/>
    <w:multiLevelType w:val="hybridMultilevel"/>
    <w:tmpl w:val="CF0EFAD2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4" w15:restartNumberingAfterBreak="0">
    <w:nsid w:val="2C381971"/>
    <w:multiLevelType w:val="hybridMultilevel"/>
    <w:tmpl w:val="8F484E0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2D10D90"/>
    <w:multiLevelType w:val="hybridMultilevel"/>
    <w:tmpl w:val="0E727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40F60"/>
    <w:multiLevelType w:val="hybridMultilevel"/>
    <w:tmpl w:val="3216F7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44860B80"/>
    <w:multiLevelType w:val="hybridMultilevel"/>
    <w:tmpl w:val="B8A66D5E"/>
    <w:lvl w:ilvl="0" w:tplc="04090001">
      <w:start w:val="1987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4D656077"/>
    <w:multiLevelType w:val="hybridMultilevel"/>
    <w:tmpl w:val="AC00F860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9" w15:restartNumberingAfterBreak="0">
    <w:nsid w:val="7AAD07D4"/>
    <w:multiLevelType w:val="hybridMultilevel"/>
    <w:tmpl w:val="DFD20904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num w:numId="1" w16cid:durableId="1721129776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 w16cid:durableId="255984756">
    <w:abstractNumId w:val="7"/>
  </w:num>
  <w:num w:numId="3" w16cid:durableId="261839503">
    <w:abstractNumId w:val="8"/>
  </w:num>
  <w:num w:numId="4" w16cid:durableId="1999839395">
    <w:abstractNumId w:val="3"/>
  </w:num>
  <w:num w:numId="5" w16cid:durableId="1133524683">
    <w:abstractNumId w:val="1"/>
  </w:num>
  <w:num w:numId="6" w16cid:durableId="1214930667">
    <w:abstractNumId w:val="5"/>
  </w:num>
  <w:num w:numId="7" w16cid:durableId="456488070">
    <w:abstractNumId w:val="9"/>
  </w:num>
  <w:num w:numId="8" w16cid:durableId="376972868">
    <w:abstractNumId w:val="4"/>
  </w:num>
  <w:num w:numId="9" w16cid:durableId="1198083110">
    <w:abstractNumId w:val="2"/>
  </w:num>
  <w:num w:numId="10" w16cid:durableId="52359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85E"/>
    <w:rsid w:val="0000023C"/>
    <w:rsid w:val="00001B25"/>
    <w:rsid w:val="000029E1"/>
    <w:rsid w:val="00006274"/>
    <w:rsid w:val="00015F05"/>
    <w:rsid w:val="00023510"/>
    <w:rsid w:val="00033C27"/>
    <w:rsid w:val="0006167B"/>
    <w:rsid w:val="0006712C"/>
    <w:rsid w:val="00074109"/>
    <w:rsid w:val="00077078"/>
    <w:rsid w:val="00077826"/>
    <w:rsid w:val="00080B61"/>
    <w:rsid w:val="000836BB"/>
    <w:rsid w:val="000840D4"/>
    <w:rsid w:val="00093695"/>
    <w:rsid w:val="00093B5E"/>
    <w:rsid w:val="00095240"/>
    <w:rsid w:val="000A1A5F"/>
    <w:rsid w:val="000A32E0"/>
    <w:rsid w:val="000A6983"/>
    <w:rsid w:val="000B1B68"/>
    <w:rsid w:val="000B3062"/>
    <w:rsid w:val="000B449C"/>
    <w:rsid w:val="000C2A4C"/>
    <w:rsid w:val="000C3361"/>
    <w:rsid w:val="000C79AD"/>
    <w:rsid w:val="000C7E8E"/>
    <w:rsid w:val="000F43C5"/>
    <w:rsid w:val="000F7028"/>
    <w:rsid w:val="000F7749"/>
    <w:rsid w:val="001067BC"/>
    <w:rsid w:val="00115CBB"/>
    <w:rsid w:val="00117259"/>
    <w:rsid w:val="001348F9"/>
    <w:rsid w:val="00145AD9"/>
    <w:rsid w:val="001520C5"/>
    <w:rsid w:val="00162B9F"/>
    <w:rsid w:val="0017358B"/>
    <w:rsid w:val="00190985"/>
    <w:rsid w:val="0019194A"/>
    <w:rsid w:val="001A1648"/>
    <w:rsid w:val="001B5DD7"/>
    <w:rsid w:val="001D3D5A"/>
    <w:rsid w:val="001D639A"/>
    <w:rsid w:val="001E3E13"/>
    <w:rsid w:val="001F5767"/>
    <w:rsid w:val="001F5C06"/>
    <w:rsid w:val="00211717"/>
    <w:rsid w:val="002127FB"/>
    <w:rsid w:val="00226553"/>
    <w:rsid w:val="00243868"/>
    <w:rsid w:val="00243B75"/>
    <w:rsid w:val="00244BB9"/>
    <w:rsid w:val="0024767E"/>
    <w:rsid w:val="00251274"/>
    <w:rsid w:val="00274DC6"/>
    <w:rsid w:val="00297A22"/>
    <w:rsid w:val="002C5E3E"/>
    <w:rsid w:val="002E3E41"/>
    <w:rsid w:val="00306472"/>
    <w:rsid w:val="0031033C"/>
    <w:rsid w:val="0031408C"/>
    <w:rsid w:val="00317A6C"/>
    <w:rsid w:val="00323515"/>
    <w:rsid w:val="003306F0"/>
    <w:rsid w:val="003331D1"/>
    <w:rsid w:val="0034785E"/>
    <w:rsid w:val="00350A78"/>
    <w:rsid w:val="00370EF0"/>
    <w:rsid w:val="0038608A"/>
    <w:rsid w:val="003A49B2"/>
    <w:rsid w:val="003A4B16"/>
    <w:rsid w:val="003B250B"/>
    <w:rsid w:val="003C3113"/>
    <w:rsid w:val="003D59DE"/>
    <w:rsid w:val="003F3168"/>
    <w:rsid w:val="004008C3"/>
    <w:rsid w:val="00401C63"/>
    <w:rsid w:val="00412046"/>
    <w:rsid w:val="00422242"/>
    <w:rsid w:val="00423877"/>
    <w:rsid w:val="0044024E"/>
    <w:rsid w:val="00443080"/>
    <w:rsid w:val="00450644"/>
    <w:rsid w:val="0045280B"/>
    <w:rsid w:val="004546F5"/>
    <w:rsid w:val="0046583A"/>
    <w:rsid w:val="004809CF"/>
    <w:rsid w:val="00480C97"/>
    <w:rsid w:val="004855C3"/>
    <w:rsid w:val="00487FE6"/>
    <w:rsid w:val="004940C2"/>
    <w:rsid w:val="00494741"/>
    <w:rsid w:val="004A39DB"/>
    <w:rsid w:val="004A631D"/>
    <w:rsid w:val="004C1CE7"/>
    <w:rsid w:val="004D31F8"/>
    <w:rsid w:val="004D5988"/>
    <w:rsid w:val="004D7851"/>
    <w:rsid w:val="004E1D71"/>
    <w:rsid w:val="004E412F"/>
    <w:rsid w:val="004F1530"/>
    <w:rsid w:val="004F3477"/>
    <w:rsid w:val="005001E8"/>
    <w:rsid w:val="005116E0"/>
    <w:rsid w:val="005158F4"/>
    <w:rsid w:val="00521D9E"/>
    <w:rsid w:val="0054195E"/>
    <w:rsid w:val="0054352D"/>
    <w:rsid w:val="00562B1A"/>
    <w:rsid w:val="00563AC0"/>
    <w:rsid w:val="0056452A"/>
    <w:rsid w:val="005706AB"/>
    <w:rsid w:val="005807F4"/>
    <w:rsid w:val="005879DA"/>
    <w:rsid w:val="00590D81"/>
    <w:rsid w:val="00591E55"/>
    <w:rsid w:val="00594B35"/>
    <w:rsid w:val="005A6C4B"/>
    <w:rsid w:val="005A7C28"/>
    <w:rsid w:val="005B49F4"/>
    <w:rsid w:val="005E14E3"/>
    <w:rsid w:val="005E3470"/>
    <w:rsid w:val="005E677F"/>
    <w:rsid w:val="005F4F1A"/>
    <w:rsid w:val="00611C85"/>
    <w:rsid w:val="00615501"/>
    <w:rsid w:val="00630AFB"/>
    <w:rsid w:val="006352C7"/>
    <w:rsid w:val="00635344"/>
    <w:rsid w:val="0063630D"/>
    <w:rsid w:val="00642F1C"/>
    <w:rsid w:val="00647342"/>
    <w:rsid w:val="00666D0C"/>
    <w:rsid w:val="0067337C"/>
    <w:rsid w:val="006909C9"/>
    <w:rsid w:val="00692A78"/>
    <w:rsid w:val="006A765E"/>
    <w:rsid w:val="006B27D1"/>
    <w:rsid w:val="006B3B43"/>
    <w:rsid w:val="006B4340"/>
    <w:rsid w:val="006B78A2"/>
    <w:rsid w:val="006C3B2F"/>
    <w:rsid w:val="006C6478"/>
    <w:rsid w:val="006D3209"/>
    <w:rsid w:val="006E0F90"/>
    <w:rsid w:val="006F0B89"/>
    <w:rsid w:val="006F0D14"/>
    <w:rsid w:val="006F75F6"/>
    <w:rsid w:val="0070097B"/>
    <w:rsid w:val="00703CAE"/>
    <w:rsid w:val="00707147"/>
    <w:rsid w:val="007076AC"/>
    <w:rsid w:val="00717935"/>
    <w:rsid w:val="00740BB6"/>
    <w:rsid w:val="00744EDD"/>
    <w:rsid w:val="007662A0"/>
    <w:rsid w:val="007753BB"/>
    <w:rsid w:val="00775843"/>
    <w:rsid w:val="00785F75"/>
    <w:rsid w:val="00786C2A"/>
    <w:rsid w:val="00797EAD"/>
    <w:rsid w:val="007A5ED4"/>
    <w:rsid w:val="007B02B8"/>
    <w:rsid w:val="007C1851"/>
    <w:rsid w:val="007C48DA"/>
    <w:rsid w:val="007D2A22"/>
    <w:rsid w:val="007E5357"/>
    <w:rsid w:val="007E6C82"/>
    <w:rsid w:val="007E6CDE"/>
    <w:rsid w:val="007F20F5"/>
    <w:rsid w:val="008060F9"/>
    <w:rsid w:val="00806D3D"/>
    <w:rsid w:val="0082070B"/>
    <w:rsid w:val="0084391B"/>
    <w:rsid w:val="008452E8"/>
    <w:rsid w:val="00845E70"/>
    <w:rsid w:val="0085348C"/>
    <w:rsid w:val="0088217E"/>
    <w:rsid w:val="00896243"/>
    <w:rsid w:val="008C630C"/>
    <w:rsid w:val="008D2B0B"/>
    <w:rsid w:val="008E3D78"/>
    <w:rsid w:val="00904405"/>
    <w:rsid w:val="009234CD"/>
    <w:rsid w:val="00927241"/>
    <w:rsid w:val="00927CD5"/>
    <w:rsid w:val="00941108"/>
    <w:rsid w:val="0094674D"/>
    <w:rsid w:val="00955A8F"/>
    <w:rsid w:val="009566DA"/>
    <w:rsid w:val="009609F1"/>
    <w:rsid w:val="00960A2A"/>
    <w:rsid w:val="009638A7"/>
    <w:rsid w:val="00972210"/>
    <w:rsid w:val="009958B3"/>
    <w:rsid w:val="00996859"/>
    <w:rsid w:val="009A1AC6"/>
    <w:rsid w:val="009C0AC1"/>
    <w:rsid w:val="009C4727"/>
    <w:rsid w:val="009D16BD"/>
    <w:rsid w:val="009D304F"/>
    <w:rsid w:val="009E4BD7"/>
    <w:rsid w:val="00A11886"/>
    <w:rsid w:val="00A32A7B"/>
    <w:rsid w:val="00A34CC4"/>
    <w:rsid w:val="00A46797"/>
    <w:rsid w:val="00A53461"/>
    <w:rsid w:val="00A53C32"/>
    <w:rsid w:val="00A639A2"/>
    <w:rsid w:val="00A63B40"/>
    <w:rsid w:val="00A66330"/>
    <w:rsid w:val="00A67044"/>
    <w:rsid w:val="00A677DB"/>
    <w:rsid w:val="00A72E2F"/>
    <w:rsid w:val="00A75689"/>
    <w:rsid w:val="00A804DC"/>
    <w:rsid w:val="00A8336C"/>
    <w:rsid w:val="00A93242"/>
    <w:rsid w:val="00A95D8B"/>
    <w:rsid w:val="00AB7A72"/>
    <w:rsid w:val="00AC477E"/>
    <w:rsid w:val="00AC64CA"/>
    <w:rsid w:val="00AD04DD"/>
    <w:rsid w:val="00AD15C8"/>
    <w:rsid w:val="00AD3798"/>
    <w:rsid w:val="00AE41D3"/>
    <w:rsid w:val="00B001B0"/>
    <w:rsid w:val="00B035D8"/>
    <w:rsid w:val="00B12FB1"/>
    <w:rsid w:val="00B1342A"/>
    <w:rsid w:val="00B45B83"/>
    <w:rsid w:val="00B55C89"/>
    <w:rsid w:val="00B6096D"/>
    <w:rsid w:val="00B61F1A"/>
    <w:rsid w:val="00B6610A"/>
    <w:rsid w:val="00B77163"/>
    <w:rsid w:val="00B87EE4"/>
    <w:rsid w:val="00BB732F"/>
    <w:rsid w:val="00BC4985"/>
    <w:rsid w:val="00BE74E4"/>
    <w:rsid w:val="00BF6870"/>
    <w:rsid w:val="00C041A9"/>
    <w:rsid w:val="00C10122"/>
    <w:rsid w:val="00C30124"/>
    <w:rsid w:val="00C36847"/>
    <w:rsid w:val="00C50722"/>
    <w:rsid w:val="00C50834"/>
    <w:rsid w:val="00C619E8"/>
    <w:rsid w:val="00C6708E"/>
    <w:rsid w:val="00C91C43"/>
    <w:rsid w:val="00C93813"/>
    <w:rsid w:val="00CA076F"/>
    <w:rsid w:val="00CB5A30"/>
    <w:rsid w:val="00CC4EF4"/>
    <w:rsid w:val="00CC52D3"/>
    <w:rsid w:val="00CD0A1B"/>
    <w:rsid w:val="00CE413E"/>
    <w:rsid w:val="00CF2126"/>
    <w:rsid w:val="00CF2730"/>
    <w:rsid w:val="00D1147E"/>
    <w:rsid w:val="00D30545"/>
    <w:rsid w:val="00D43962"/>
    <w:rsid w:val="00D43B0E"/>
    <w:rsid w:val="00D459ED"/>
    <w:rsid w:val="00D6084C"/>
    <w:rsid w:val="00D60E9A"/>
    <w:rsid w:val="00D61421"/>
    <w:rsid w:val="00D6333F"/>
    <w:rsid w:val="00D70796"/>
    <w:rsid w:val="00D74E5E"/>
    <w:rsid w:val="00D765EB"/>
    <w:rsid w:val="00D82181"/>
    <w:rsid w:val="00D93F91"/>
    <w:rsid w:val="00D95701"/>
    <w:rsid w:val="00DB09E0"/>
    <w:rsid w:val="00DB17E0"/>
    <w:rsid w:val="00DC0D79"/>
    <w:rsid w:val="00DC1EAC"/>
    <w:rsid w:val="00DC2BBD"/>
    <w:rsid w:val="00DD43D6"/>
    <w:rsid w:val="00DE5134"/>
    <w:rsid w:val="00DE7F5D"/>
    <w:rsid w:val="00DF1760"/>
    <w:rsid w:val="00E06ADC"/>
    <w:rsid w:val="00E13F6D"/>
    <w:rsid w:val="00E3004C"/>
    <w:rsid w:val="00E41FFD"/>
    <w:rsid w:val="00E46AC0"/>
    <w:rsid w:val="00E62C22"/>
    <w:rsid w:val="00E62FDE"/>
    <w:rsid w:val="00E645F4"/>
    <w:rsid w:val="00E652D8"/>
    <w:rsid w:val="00E65E10"/>
    <w:rsid w:val="00E82EBC"/>
    <w:rsid w:val="00E83B87"/>
    <w:rsid w:val="00EA19A9"/>
    <w:rsid w:val="00EA209A"/>
    <w:rsid w:val="00EA5239"/>
    <w:rsid w:val="00EB2BDB"/>
    <w:rsid w:val="00EB6404"/>
    <w:rsid w:val="00EC39F4"/>
    <w:rsid w:val="00EF5D8E"/>
    <w:rsid w:val="00F13487"/>
    <w:rsid w:val="00F15C46"/>
    <w:rsid w:val="00F26200"/>
    <w:rsid w:val="00F276FC"/>
    <w:rsid w:val="00F332DA"/>
    <w:rsid w:val="00F55103"/>
    <w:rsid w:val="00F55DCD"/>
    <w:rsid w:val="00F6384A"/>
    <w:rsid w:val="00F668E7"/>
    <w:rsid w:val="00F676F9"/>
    <w:rsid w:val="00F716FF"/>
    <w:rsid w:val="00F753BD"/>
    <w:rsid w:val="00F80E65"/>
    <w:rsid w:val="00F847A8"/>
    <w:rsid w:val="00F85555"/>
    <w:rsid w:val="00F86CD3"/>
    <w:rsid w:val="00F90A75"/>
    <w:rsid w:val="00FA06CD"/>
    <w:rsid w:val="00FA3805"/>
    <w:rsid w:val="00FB0D3A"/>
    <w:rsid w:val="00FB6BF5"/>
    <w:rsid w:val="00FC2E97"/>
    <w:rsid w:val="00FD07F1"/>
    <w:rsid w:val="00FE58A5"/>
    <w:rsid w:val="00FF34EF"/>
    <w:rsid w:val="00FF61CF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A734A1"/>
  <w15:chartTrackingRefBased/>
  <w15:docId w15:val="{4DE251A7-753F-4358-BB3F-7B21B69F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DB6"/>
    <w:pPr>
      <w:tabs>
        <w:tab w:val="left" w:pos="1354"/>
        <w:tab w:val="right" w:pos="10800"/>
      </w:tabs>
      <w:ind w:left="1354" w:hanging="1354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teHidden">
    <w:name w:val="NoteHidden"/>
    <w:basedOn w:val="Normal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pPr>
      <w:spacing w:after="60"/>
    </w:pPr>
  </w:style>
  <w:style w:type="paragraph" w:customStyle="1" w:styleId="ResumeBullet">
    <w:name w:val="ResumeBullet"/>
    <w:basedOn w:val="ResumeText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rPr>
      <w:b/>
      <w:caps/>
    </w:rPr>
  </w:style>
  <w:style w:type="character" w:customStyle="1" w:styleId="JobTitle">
    <w:name w:val="JobTitle"/>
    <w:rPr>
      <w:b/>
    </w:rPr>
  </w:style>
  <w:style w:type="paragraph" w:customStyle="1" w:styleId="Spacer">
    <w:name w:val="Spacer"/>
    <w:basedOn w:val="Normal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pPr>
      <w:spacing w:after="0"/>
      <w:jc w:val="both"/>
    </w:pPr>
  </w:style>
  <w:style w:type="character" w:customStyle="1" w:styleId="hidden">
    <w:name w:val="hidden"/>
    <w:rPr>
      <w:vanish/>
      <w:color w:val="FF0000"/>
    </w:rPr>
  </w:style>
  <w:style w:type="paragraph" w:styleId="ListParagraph">
    <w:name w:val="List Paragraph"/>
    <w:basedOn w:val="Normal"/>
    <w:uiPriority w:val="34"/>
    <w:qFormat/>
    <w:rsid w:val="00317A6C"/>
    <w:pPr>
      <w:tabs>
        <w:tab w:val="clear" w:pos="1354"/>
        <w:tab w:val="clear" w:pos="10800"/>
      </w:tabs>
      <w:spacing w:after="160" w:line="256" w:lineRule="auto"/>
      <w:ind w:left="720" w:firstLine="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7154-818A-6D4B-97D5-E2411296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resumetemplatePC</Template>
  <TotalTime>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subject/>
  <dc:creator>Judy Stahl</dc:creator>
  <cp:keywords/>
  <cp:lastModifiedBy>Rexx Madsen</cp:lastModifiedBy>
  <cp:revision>2</cp:revision>
  <cp:lastPrinted>2021-12-20T14:39:00Z</cp:lastPrinted>
  <dcterms:created xsi:type="dcterms:W3CDTF">2022-10-06T14:15:00Z</dcterms:created>
  <dcterms:modified xsi:type="dcterms:W3CDTF">2022-10-06T14:15:00Z</dcterms:modified>
</cp:coreProperties>
</file>